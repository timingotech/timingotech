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5E439F" w:rsidP="00913946">
            <w:pPr>
              <w:pStyle w:val="Title"/>
            </w:pPr>
            <w:r>
              <w:t>Ridwan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Oyenuga</w:t>
            </w:r>
          </w:p>
          <w:p w:rsidR="00692703" w:rsidRPr="00CF1A49" w:rsidRDefault="005E439F" w:rsidP="00913946">
            <w:pPr>
              <w:pStyle w:val="ContactInfo"/>
              <w:contextualSpacing w:val="0"/>
            </w:pPr>
            <w:r>
              <w:t>3,Ogunbo street, Lagos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CF012555474157A0B5DA0F48464C1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+2349022013174</w:t>
            </w:r>
          </w:p>
          <w:p w:rsidR="00692703" w:rsidRPr="00CF1A49" w:rsidRDefault="005E439F" w:rsidP="006E1B64">
            <w:pPr>
              <w:pStyle w:val="ContactInfoEmphasis"/>
              <w:contextualSpacing w:val="0"/>
            </w:pPr>
            <w:r>
              <w:t>timingotech@gmail.com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ECE6282EF4247FCAEC68054750D457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E1B64">
              <w:t>/</w:t>
            </w:r>
            <w:r w:rsidR="00584537">
              <w:t>Linkedin-</w:t>
            </w:r>
            <w:r w:rsidR="00692703" w:rsidRPr="00CF1A49">
              <w:t xml:space="preserve"> </w:t>
            </w:r>
            <w:r w:rsidR="006E1B64" w:rsidRPr="006E1B64">
              <w:t>https://www.linkedin.com/in/ridwan-timilehin-oyenuga-a66b9224b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3AAD1AD38594200AA6CF000A78B4FD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6E1B64">
              <w:t xml:space="preserve">/Portfolio- </w:t>
            </w:r>
            <w:r w:rsidR="006E1B64" w:rsidRPr="006E1B64">
              <w:t>https://timingotech.github.io/timingo.github.io/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6E1B64" w:rsidP="006E1B64">
            <w:r>
              <w:br/>
            </w:r>
            <w:r>
              <w:rPr>
                <w:shd w:val="clear" w:color="auto" w:fill="F7F7F8"/>
              </w:rPr>
              <w:t>Driven and talented front-end developer seeking to leverage my skills in HTML, CSS, and JavaScript to create captivating user experiences. With a strong eye for design and a deep understanding of modern web development frameworks like React and Angular, I am dedicated to delivering high-quality, responsive websites that align with the latest industry trends. I thrive in collaborative environments and excel at problem-solving, ensuring seamless user interactions and exceptional functionality. Ready to contribute my passion for front-end development and drive for innovation to exceed expectations in a dynamic and growth-oriented team.</w:t>
            </w:r>
          </w:p>
        </w:tc>
      </w:tr>
    </w:tbl>
    <w:p w:rsidR="004E01EB" w:rsidRPr="00CF1A49" w:rsidRDefault="008A612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8F9BF2BCBF54033B80E1284614D8C1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5E439F">
        <w:tc>
          <w:tcPr>
            <w:tcW w:w="9290" w:type="dxa"/>
          </w:tcPr>
          <w:p w:rsidR="001D0BF1" w:rsidRPr="00CF1A49" w:rsidRDefault="005E439F" w:rsidP="001D0BF1">
            <w:pPr>
              <w:pStyle w:val="Heading3"/>
              <w:contextualSpacing w:val="0"/>
              <w:outlineLvl w:val="2"/>
            </w:pPr>
            <w:r>
              <w:t>2021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CF1A49" w:rsidRDefault="005E439F" w:rsidP="001D0BF1">
            <w:pPr>
              <w:pStyle w:val="Heading2"/>
              <w:contextualSpacing w:val="0"/>
              <w:outlineLvl w:val="1"/>
            </w:pPr>
            <w:r>
              <w:t>web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ringwell projects and services</w:t>
            </w:r>
          </w:p>
          <w:p w:rsidR="001E3120" w:rsidRPr="00CF1A49" w:rsidRDefault="005E439F" w:rsidP="0019016F">
            <w:r>
              <w:t xml:space="preserve">I Work as a Web Developer in Ringwell Projects And Services. </w:t>
            </w:r>
          </w:p>
        </w:tc>
      </w:tr>
      <w:tr w:rsidR="00F61DF9" w:rsidRPr="00CF1A49" w:rsidTr="001B601D">
        <w:trPr>
          <w:trHeight w:val="1152"/>
        </w:trPr>
        <w:tc>
          <w:tcPr>
            <w:tcW w:w="9290" w:type="dxa"/>
            <w:tcMar>
              <w:top w:w="216" w:type="dxa"/>
            </w:tcMar>
          </w:tcPr>
          <w:p w:rsidR="00F61DF9" w:rsidRPr="00CF1A49" w:rsidRDefault="005E439F" w:rsidP="00F61DF9">
            <w:pPr>
              <w:pStyle w:val="Heading3"/>
              <w:contextualSpacing w:val="0"/>
              <w:outlineLvl w:val="2"/>
            </w:pPr>
            <w:r>
              <w:t>2021</w:t>
            </w:r>
            <w:r w:rsidR="00F61DF9" w:rsidRPr="00CF1A49">
              <w:t xml:space="preserve"> – </w:t>
            </w:r>
            <w:r>
              <w:t>current</w:t>
            </w:r>
          </w:p>
          <w:p w:rsidR="00F61DF9" w:rsidRPr="00CF1A49" w:rsidRDefault="005E439F" w:rsidP="00F61DF9">
            <w:pPr>
              <w:pStyle w:val="Heading2"/>
              <w:contextualSpacing w:val="0"/>
              <w:outlineLvl w:val="1"/>
            </w:pPr>
            <w:r>
              <w:t>ceo</w:t>
            </w:r>
            <w:r w:rsidR="00F61DF9" w:rsidRPr="00CF1A49">
              <w:t xml:space="preserve">, </w:t>
            </w:r>
            <w:r w:rsidR="0019016F">
              <w:rPr>
                <w:rStyle w:val="SubtleReference"/>
              </w:rPr>
              <w:t>timingot</w:t>
            </w:r>
            <w:r>
              <w:rPr>
                <w:rStyle w:val="SubtleReference"/>
              </w:rPr>
              <w:t>ech</w:t>
            </w:r>
          </w:p>
          <w:p w:rsidR="005E439F" w:rsidRPr="006E1B64" w:rsidRDefault="005E439F" w:rsidP="005E439F">
            <w:pPr>
              <w:rPr>
                <w:rFonts w:ascii="Segoe UI" w:hAnsi="Segoe UI" w:cs="Segoe UI"/>
                <w:shd w:val="clear" w:color="auto" w:fill="F7F7F8"/>
              </w:rPr>
            </w:pPr>
            <w:r>
              <w:t>As the CEO</w:t>
            </w:r>
            <w:r w:rsidRPr="005E439F">
              <w:t>,</w:t>
            </w:r>
            <w:r w:rsidRPr="0019016F">
              <w:t xml:space="preserve"> I oversee the operations, make key decisions, and represent the company to stakeholders.</w:t>
            </w:r>
          </w:p>
        </w:tc>
      </w:tr>
      <w:tr w:rsidR="005E439F" w:rsidRPr="00CF1A49" w:rsidTr="001B601D">
        <w:trPr>
          <w:trHeight w:val="1116"/>
        </w:trPr>
        <w:tc>
          <w:tcPr>
            <w:tcW w:w="9290" w:type="dxa"/>
            <w:tcMar>
              <w:top w:w="216" w:type="dxa"/>
            </w:tcMar>
          </w:tcPr>
          <w:p w:rsidR="0019016F" w:rsidRDefault="005E439F" w:rsidP="00F61DF9">
            <w:pPr>
              <w:pStyle w:val="Heading3"/>
              <w:outlineLvl w:val="2"/>
            </w:pPr>
            <w:r>
              <w:t>2023 – C</w:t>
            </w:r>
            <w:r w:rsidR="0019016F">
              <w:t>URRENT</w:t>
            </w:r>
          </w:p>
          <w:p w:rsidR="0019016F" w:rsidRDefault="0019016F" w:rsidP="0019016F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LEAD FRONT-END DEVELOPER, </w:t>
            </w:r>
            <w:r>
              <w:rPr>
                <w:rStyle w:val="SubtleReference"/>
              </w:rPr>
              <w:t>ALLFORMS LIMITED</w:t>
            </w:r>
          </w:p>
          <w:p w:rsidR="0019016F" w:rsidRPr="0019016F" w:rsidRDefault="0019016F" w:rsidP="0019016F">
            <w:pPr>
              <w:rPr>
                <w:b/>
              </w:rPr>
            </w:pPr>
            <w:r w:rsidRPr="0019016F">
              <w:rPr>
                <w:shd w:val="clear" w:color="auto" w:fill="F7F7F8"/>
              </w:rPr>
              <w:t>As the lead front-end developer, your role involves designing the front-end architecture, selecting frameworks and tools, collaborating with the design team, and implementing UI/UX designs for software applications or websites.</w:t>
            </w:r>
          </w:p>
        </w:tc>
      </w:tr>
    </w:tbl>
    <w:sdt>
      <w:sdtPr>
        <w:alias w:val="Education:"/>
        <w:tag w:val="Education:"/>
        <w:id w:val="-1908763273"/>
        <w:placeholder>
          <w:docPart w:val="60E27C46C07D42C2889F14A482F4C2F0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9016F" w:rsidP="001D0BF1">
            <w:pPr>
              <w:pStyle w:val="Heading3"/>
              <w:contextualSpacing w:val="0"/>
              <w:outlineLvl w:val="2"/>
            </w:pPr>
            <w:r>
              <w:t>2021-2025</w:t>
            </w:r>
          </w:p>
          <w:p w:rsidR="001D0BF1" w:rsidRPr="00CF1A49" w:rsidRDefault="0019016F" w:rsidP="001D0BF1">
            <w:pPr>
              <w:pStyle w:val="Heading2"/>
              <w:contextualSpacing w:val="0"/>
              <w:outlineLvl w:val="1"/>
            </w:pPr>
            <w:r>
              <w:t>Bsc.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babcock university</w:t>
            </w:r>
          </w:p>
          <w:p w:rsidR="007538DC" w:rsidRPr="00CF1A49" w:rsidRDefault="00EC4ED4" w:rsidP="007538DC">
            <w:r>
              <w:t>Currently schooling in Babcock University. I Participate in</w:t>
            </w:r>
            <w:r w:rsidRPr="00EC4ED4">
              <w:t xml:space="preserve"> bootcamp</w:t>
            </w:r>
            <w:r>
              <w:t>s and</w:t>
            </w:r>
            <w:r w:rsidRPr="00EC4ED4">
              <w:t xml:space="preserve"> coding program</w:t>
            </w:r>
            <w:r>
              <w:t>s</w:t>
            </w:r>
            <w:r w:rsidRPr="00EC4ED4">
              <w:t xml:space="preserve"> focused on front-end development.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EC4ED4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50BCB0F435624504A8B30563D5C2E33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EC4ED4" w:rsidP="006E1507">
            <w:pPr>
              <w:pStyle w:val="ListBullet"/>
              <w:contextualSpacing w:val="0"/>
            </w:pPr>
            <w:r>
              <w:t>Web D</w:t>
            </w:r>
            <w:r w:rsidR="006E1B64">
              <w:t>evelopement</w:t>
            </w:r>
          </w:p>
          <w:p w:rsidR="001F4E6D" w:rsidRDefault="00EC4ED4" w:rsidP="00EC4ED4">
            <w:pPr>
              <w:pStyle w:val="ListBullet"/>
              <w:contextualSpacing w:val="0"/>
            </w:pPr>
            <w:r>
              <w:t>Web Design</w:t>
            </w:r>
          </w:p>
          <w:p w:rsidR="00EC4ED4" w:rsidRDefault="00EC4ED4" w:rsidP="00EC4ED4">
            <w:pPr>
              <w:pStyle w:val="ListBullet"/>
              <w:contextualSpacing w:val="0"/>
            </w:pPr>
            <w:r>
              <w:t>E-Commerce Websites</w:t>
            </w:r>
          </w:p>
          <w:p w:rsidR="00EC4ED4" w:rsidRPr="00EC4ED4" w:rsidRDefault="00EC4ED4" w:rsidP="00EC4ED4">
            <w:pPr>
              <w:pStyle w:val="ListBullet"/>
              <w:contextualSpacing w:val="0"/>
              <w:rPr>
                <w:rFonts w:cstheme="minorHAnsi"/>
              </w:rPr>
            </w:pPr>
            <w:r w:rsidRPr="00EC4ED4">
              <w:rPr>
                <w:rFonts w:cstheme="minorHAnsi"/>
                <w:color w:val="374151"/>
                <w:shd w:val="clear" w:color="auto" w:fill="F7F7F8"/>
              </w:rPr>
              <w:lastRenderedPageBreak/>
              <w:t>Proficient in HTML, CSS, and JavaScript</w:t>
            </w:r>
          </w:p>
          <w:p w:rsidR="00EC4ED4" w:rsidRPr="006E1B64" w:rsidRDefault="00EC4ED4" w:rsidP="00EC4ED4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  <w:color w:val="374151"/>
                <w:shd w:val="clear" w:color="auto" w:fill="F7F7F8"/>
              </w:rPr>
              <w:t>Project Management</w:t>
            </w:r>
          </w:p>
          <w:p w:rsidR="006E1B64" w:rsidRPr="00EC4ED4" w:rsidRDefault="006E1B64" w:rsidP="00EC4ED4">
            <w:pPr>
              <w:pStyle w:val="ListBullet"/>
              <w:contextualSpacing w:val="0"/>
              <w:rPr>
                <w:rFonts w:cstheme="minorHAnsi"/>
              </w:rPr>
            </w:pPr>
            <w:r>
              <w:rPr>
                <w:rFonts w:cstheme="minorHAnsi"/>
                <w:color w:val="374151"/>
                <w:shd w:val="clear" w:color="auto" w:fill="F7F7F8"/>
              </w:rPr>
              <w:t>PHP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EC4ED4" w:rsidP="006E1507">
            <w:pPr>
              <w:pStyle w:val="ListBullet"/>
              <w:contextualSpacing w:val="0"/>
            </w:pPr>
            <w:r>
              <w:lastRenderedPageBreak/>
              <w:t>UI/UX Principles</w:t>
            </w:r>
          </w:p>
          <w:p w:rsidR="001E3120" w:rsidRPr="006E1507" w:rsidRDefault="00EC4ED4" w:rsidP="006E1507">
            <w:pPr>
              <w:pStyle w:val="ListBullet"/>
              <w:contextualSpacing w:val="0"/>
            </w:pPr>
            <w:r>
              <w:t>Email Templates</w:t>
            </w:r>
          </w:p>
          <w:p w:rsidR="001E3120" w:rsidRDefault="00EC4ED4" w:rsidP="00EC4ED4">
            <w:pPr>
              <w:pStyle w:val="ListBullet"/>
              <w:contextualSpacing w:val="0"/>
            </w:pPr>
            <w:r>
              <w:t>JavaScript Frameworks and Libraries</w:t>
            </w:r>
          </w:p>
          <w:p w:rsidR="00EC4ED4" w:rsidRDefault="00EC4ED4" w:rsidP="00EC4ED4">
            <w:pPr>
              <w:pStyle w:val="ListBullet"/>
              <w:contextualSpacing w:val="0"/>
            </w:pPr>
            <w:r>
              <w:lastRenderedPageBreak/>
              <w:t>Debugging and Problem-Solving</w:t>
            </w:r>
          </w:p>
          <w:p w:rsidR="00EC4ED4" w:rsidRDefault="00EC4ED4" w:rsidP="00EC4ED4">
            <w:pPr>
              <w:pStyle w:val="ListBullet"/>
              <w:contextualSpacing w:val="0"/>
            </w:pPr>
            <w:r>
              <w:t>Responsive Web Design</w:t>
            </w:r>
          </w:p>
          <w:p w:rsidR="006E1B64" w:rsidRPr="006E1507" w:rsidRDefault="006E1B64" w:rsidP="00EC4ED4">
            <w:pPr>
              <w:pStyle w:val="ListBullet"/>
              <w:contextualSpacing w:val="0"/>
            </w:pPr>
            <w:r>
              <w:t>MySQL</w:t>
            </w:r>
          </w:p>
        </w:tc>
      </w:tr>
    </w:tbl>
    <w:sdt>
      <w:sdtPr>
        <w:alias w:val="Activities:"/>
        <w:tag w:val="Activities:"/>
        <w:id w:val="1223332893"/>
        <w:placeholder>
          <w:docPart w:val="9AC62B216F8B400585EB2E428080FD24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3F5666" w:rsidRPr="003F5666" w:rsidRDefault="006E1B64" w:rsidP="006E1B64">
      <w:pPr>
        <w:rPr>
          <w:shd w:val="clear" w:color="auto" w:fill="F7F7F8"/>
        </w:rPr>
      </w:pPr>
      <w:r>
        <w:br/>
      </w:r>
      <w:r>
        <w:rPr>
          <w:shd w:val="clear" w:color="auto" w:fill="F7F7F8"/>
        </w:rPr>
        <w:t>Dynamic front-end developer with a passion for innovation and a drive for excellence. Actively involved in open source projects, demonstrating leadership skills and mentoring aspiring developers. Dedicated to making a positive impact through volunteering expertise for non-profit organizations. Published author in the field, sharing insights and expertise through articles. Holds valuable certifications and constantly seeks opportunities for growth and staying ahead in the ever-evolving</w:t>
      </w:r>
      <w:r w:rsidR="003F5666">
        <w:rPr>
          <w:shd w:val="clear" w:color="auto" w:fill="F7F7F8"/>
        </w:rPr>
        <w:t xml:space="preserve"> world of front-end development.</w:t>
      </w:r>
      <w:bookmarkStart w:id="0" w:name="_GoBack"/>
      <w:bookmarkEnd w:id="0"/>
    </w:p>
    <w:sectPr w:rsidR="003F5666" w:rsidRPr="003F566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126" w:rsidRDefault="008A6126" w:rsidP="0068194B">
      <w:r>
        <w:separator/>
      </w:r>
    </w:p>
    <w:p w:rsidR="008A6126" w:rsidRDefault="008A6126"/>
    <w:p w:rsidR="008A6126" w:rsidRDefault="008A6126"/>
  </w:endnote>
  <w:endnote w:type="continuationSeparator" w:id="0">
    <w:p w:rsidR="008A6126" w:rsidRDefault="008A6126" w:rsidP="0068194B">
      <w:r>
        <w:continuationSeparator/>
      </w:r>
    </w:p>
    <w:p w:rsidR="008A6126" w:rsidRDefault="008A6126"/>
    <w:p w:rsidR="008A6126" w:rsidRDefault="008A61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6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126" w:rsidRDefault="008A6126" w:rsidP="0068194B">
      <w:r>
        <w:separator/>
      </w:r>
    </w:p>
    <w:p w:rsidR="008A6126" w:rsidRDefault="008A6126"/>
    <w:p w:rsidR="008A6126" w:rsidRDefault="008A6126"/>
  </w:footnote>
  <w:footnote w:type="continuationSeparator" w:id="0">
    <w:p w:rsidR="008A6126" w:rsidRDefault="008A6126" w:rsidP="0068194B">
      <w:r>
        <w:continuationSeparator/>
      </w:r>
    </w:p>
    <w:p w:rsidR="008A6126" w:rsidRDefault="008A6126"/>
    <w:p w:rsidR="008A6126" w:rsidRDefault="008A612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91168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1B793312"/>
    <w:multiLevelType w:val="multilevel"/>
    <w:tmpl w:val="D34E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9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016F"/>
    <w:rsid w:val="00192008"/>
    <w:rsid w:val="001B601D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5666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4537"/>
    <w:rsid w:val="005A0F26"/>
    <w:rsid w:val="005A1B10"/>
    <w:rsid w:val="005A6850"/>
    <w:rsid w:val="005B1B1B"/>
    <w:rsid w:val="005C5932"/>
    <w:rsid w:val="005D3CA7"/>
    <w:rsid w:val="005D4CC1"/>
    <w:rsid w:val="005E439F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1B6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126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97D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4ED4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1D1D8-C031-46C3-8990-BDF64EA8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CF012555474157A0B5DA0F48464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26D73-5842-470B-AE7C-5A0DA7C92E52}"/>
      </w:docPartPr>
      <w:docPartBody>
        <w:p w:rsidR="008F35A8" w:rsidRDefault="007D4FC1">
          <w:pPr>
            <w:pStyle w:val="27CF012555474157A0B5DA0F48464C19"/>
          </w:pPr>
          <w:r w:rsidRPr="00CF1A49">
            <w:t>·</w:t>
          </w:r>
        </w:p>
      </w:docPartBody>
    </w:docPart>
    <w:docPart>
      <w:docPartPr>
        <w:name w:val="0ECE6282EF4247FCAEC68054750D4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5F808-315B-48C8-B4EC-F132C3A8ADAA}"/>
      </w:docPartPr>
      <w:docPartBody>
        <w:p w:rsidR="008F35A8" w:rsidRDefault="007D4FC1">
          <w:pPr>
            <w:pStyle w:val="0ECE6282EF4247FCAEC68054750D457C"/>
          </w:pPr>
          <w:r w:rsidRPr="00CF1A49">
            <w:t>·</w:t>
          </w:r>
        </w:p>
      </w:docPartBody>
    </w:docPart>
    <w:docPart>
      <w:docPartPr>
        <w:name w:val="93AAD1AD38594200AA6CF000A78B4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6901-0375-4A4F-B08A-23A3B4DC3A9D}"/>
      </w:docPartPr>
      <w:docPartBody>
        <w:p w:rsidR="008F35A8" w:rsidRDefault="007D4FC1">
          <w:pPr>
            <w:pStyle w:val="93AAD1AD38594200AA6CF000A78B4FD0"/>
          </w:pPr>
          <w:r w:rsidRPr="00CF1A49">
            <w:t>·</w:t>
          </w:r>
        </w:p>
      </w:docPartBody>
    </w:docPart>
    <w:docPart>
      <w:docPartPr>
        <w:name w:val="08F9BF2BCBF54033B80E1284614D8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4A13F-65D7-4D4F-8662-DDC9D20DFBDE}"/>
      </w:docPartPr>
      <w:docPartBody>
        <w:p w:rsidR="008F35A8" w:rsidRDefault="007D4FC1">
          <w:pPr>
            <w:pStyle w:val="08F9BF2BCBF54033B80E1284614D8C1C"/>
          </w:pPr>
          <w:r w:rsidRPr="00CF1A49">
            <w:t>Experience</w:t>
          </w:r>
        </w:p>
      </w:docPartBody>
    </w:docPart>
    <w:docPart>
      <w:docPartPr>
        <w:name w:val="60E27C46C07D42C2889F14A482F4C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15773-AEAC-462E-A66C-650E6C9FA449}"/>
      </w:docPartPr>
      <w:docPartBody>
        <w:p w:rsidR="008F35A8" w:rsidRDefault="007D4FC1">
          <w:pPr>
            <w:pStyle w:val="60E27C46C07D42C2889F14A482F4C2F0"/>
          </w:pPr>
          <w:r w:rsidRPr="00CF1A49">
            <w:t>Education</w:t>
          </w:r>
        </w:p>
      </w:docPartBody>
    </w:docPart>
    <w:docPart>
      <w:docPartPr>
        <w:name w:val="50BCB0F435624504A8B30563D5C2E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67B97-8BA0-4078-974F-820DEB44021C}"/>
      </w:docPartPr>
      <w:docPartBody>
        <w:p w:rsidR="008F35A8" w:rsidRDefault="007D4FC1">
          <w:pPr>
            <w:pStyle w:val="50BCB0F435624504A8B30563D5C2E333"/>
          </w:pPr>
          <w:r w:rsidRPr="00CF1A49">
            <w:t>Skills</w:t>
          </w:r>
        </w:p>
      </w:docPartBody>
    </w:docPart>
    <w:docPart>
      <w:docPartPr>
        <w:name w:val="9AC62B216F8B400585EB2E428080F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2715A-AF65-4A60-8132-3CF99DE66AF6}"/>
      </w:docPartPr>
      <w:docPartBody>
        <w:p w:rsidR="008F35A8" w:rsidRDefault="007D4FC1">
          <w:pPr>
            <w:pStyle w:val="9AC62B216F8B400585EB2E428080FD2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FC1"/>
    <w:rsid w:val="0062194B"/>
    <w:rsid w:val="007D4FC1"/>
    <w:rsid w:val="008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04AA08EDD54E6B8FD0F231926DDAAA">
    <w:name w:val="5F04AA08EDD54E6B8FD0F231926DDAA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149C15E21D34C33AD494E21E3497DC4">
    <w:name w:val="9149C15E21D34C33AD494E21E3497DC4"/>
  </w:style>
  <w:style w:type="paragraph" w:customStyle="1" w:styleId="A19610544D1D4575B68AFAA07BE6EC87">
    <w:name w:val="A19610544D1D4575B68AFAA07BE6EC87"/>
  </w:style>
  <w:style w:type="paragraph" w:customStyle="1" w:styleId="27CF012555474157A0B5DA0F48464C19">
    <w:name w:val="27CF012555474157A0B5DA0F48464C19"/>
  </w:style>
  <w:style w:type="paragraph" w:customStyle="1" w:styleId="0108C6C84248420AB9CC29838B739ABC">
    <w:name w:val="0108C6C84248420AB9CC29838B739ABC"/>
  </w:style>
  <w:style w:type="paragraph" w:customStyle="1" w:styleId="AAB1A07804E14FBB976A6EC7E78D588E">
    <w:name w:val="AAB1A07804E14FBB976A6EC7E78D588E"/>
  </w:style>
  <w:style w:type="paragraph" w:customStyle="1" w:styleId="0ECE6282EF4247FCAEC68054750D457C">
    <w:name w:val="0ECE6282EF4247FCAEC68054750D457C"/>
  </w:style>
  <w:style w:type="paragraph" w:customStyle="1" w:styleId="668310B2B81249B3B3683948E70F8CFD">
    <w:name w:val="668310B2B81249B3B3683948E70F8CFD"/>
  </w:style>
  <w:style w:type="paragraph" w:customStyle="1" w:styleId="93AAD1AD38594200AA6CF000A78B4FD0">
    <w:name w:val="93AAD1AD38594200AA6CF000A78B4FD0"/>
  </w:style>
  <w:style w:type="paragraph" w:customStyle="1" w:styleId="E154E703AC5E4BA48B4F1DC5E06BC5EF">
    <w:name w:val="E154E703AC5E4BA48B4F1DC5E06BC5EF"/>
  </w:style>
  <w:style w:type="paragraph" w:customStyle="1" w:styleId="9E65A56CD38B4EE1812963BF433B10D5">
    <w:name w:val="9E65A56CD38B4EE1812963BF433B10D5"/>
  </w:style>
  <w:style w:type="paragraph" w:customStyle="1" w:styleId="08F9BF2BCBF54033B80E1284614D8C1C">
    <w:name w:val="08F9BF2BCBF54033B80E1284614D8C1C"/>
  </w:style>
  <w:style w:type="paragraph" w:customStyle="1" w:styleId="089F386F4FBD432F9CE1764FFF151926">
    <w:name w:val="089F386F4FBD432F9CE1764FFF151926"/>
  </w:style>
  <w:style w:type="paragraph" w:customStyle="1" w:styleId="54953622B2D44AB4B8295E79F4E398F3">
    <w:name w:val="54953622B2D44AB4B8295E79F4E398F3"/>
  </w:style>
  <w:style w:type="paragraph" w:customStyle="1" w:styleId="AB857FDD3A564FE8947CC199B50CDC3D">
    <w:name w:val="AB857FDD3A564FE8947CC199B50CDC3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17FE39357B7463C85237B5249967474">
    <w:name w:val="D17FE39357B7463C85237B5249967474"/>
  </w:style>
  <w:style w:type="paragraph" w:customStyle="1" w:styleId="208ABEFED2F1423EB51121C9E4A1539D">
    <w:name w:val="208ABEFED2F1423EB51121C9E4A1539D"/>
  </w:style>
  <w:style w:type="paragraph" w:customStyle="1" w:styleId="2F1CFA53846E42A89B66D066FBDC82DD">
    <w:name w:val="2F1CFA53846E42A89B66D066FBDC82DD"/>
  </w:style>
  <w:style w:type="paragraph" w:customStyle="1" w:styleId="C22F7EC48A524E049CFC664352871435">
    <w:name w:val="C22F7EC48A524E049CFC664352871435"/>
  </w:style>
  <w:style w:type="paragraph" w:customStyle="1" w:styleId="DD73A2B2466A47A19114F6308F0999AF">
    <w:name w:val="DD73A2B2466A47A19114F6308F0999AF"/>
  </w:style>
  <w:style w:type="paragraph" w:customStyle="1" w:styleId="CBE8EEE527264DFAA5498D2FFE3953C7">
    <w:name w:val="CBE8EEE527264DFAA5498D2FFE3953C7"/>
  </w:style>
  <w:style w:type="paragraph" w:customStyle="1" w:styleId="D7300446ED0548FBB7542AEEE9F71403">
    <w:name w:val="D7300446ED0548FBB7542AEEE9F71403"/>
  </w:style>
  <w:style w:type="paragraph" w:customStyle="1" w:styleId="60E27C46C07D42C2889F14A482F4C2F0">
    <w:name w:val="60E27C46C07D42C2889F14A482F4C2F0"/>
  </w:style>
  <w:style w:type="paragraph" w:customStyle="1" w:styleId="A91A55A6D460493093308594A7B223CD">
    <w:name w:val="A91A55A6D460493093308594A7B223CD"/>
  </w:style>
  <w:style w:type="paragraph" w:customStyle="1" w:styleId="A7E63A93778649669DD8089CDDC93B09">
    <w:name w:val="A7E63A93778649669DD8089CDDC93B09"/>
  </w:style>
  <w:style w:type="paragraph" w:customStyle="1" w:styleId="396156BE320B4D65981F655C2589B4BF">
    <w:name w:val="396156BE320B4D65981F655C2589B4BF"/>
  </w:style>
  <w:style w:type="paragraph" w:customStyle="1" w:styleId="33A65EEAEBCE4A33B3FB31D133B1605B">
    <w:name w:val="33A65EEAEBCE4A33B3FB31D133B1605B"/>
  </w:style>
  <w:style w:type="paragraph" w:customStyle="1" w:styleId="0543B0E1038A45F5AF9037DA326000FF">
    <w:name w:val="0543B0E1038A45F5AF9037DA326000FF"/>
  </w:style>
  <w:style w:type="paragraph" w:customStyle="1" w:styleId="193B1D21CCDA42F4B998F1A2CFB89422">
    <w:name w:val="193B1D21CCDA42F4B998F1A2CFB89422"/>
  </w:style>
  <w:style w:type="paragraph" w:customStyle="1" w:styleId="54BBCCE41E2941228B059DC4B7FA01EC">
    <w:name w:val="54BBCCE41E2941228B059DC4B7FA01EC"/>
  </w:style>
  <w:style w:type="paragraph" w:customStyle="1" w:styleId="1FEBE7A4350D41378ABEECB7D27B3178">
    <w:name w:val="1FEBE7A4350D41378ABEECB7D27B3178"/>
  </w:style>
  <w:style w:type="paragraph" w:customStyle="1" w:styleId="C0EFB80BC3E749CD922927C17E8F7DC1">
    <w:name w:val="C0EFB80BC3E749CD922927C17E8F7DC1"/>
  </w:style>
  <w:style w:type="paragraph" w:customStyle="1" w:styleId="3AEE7917D6C64A77BEDC483D3AAD47F2">
    <w:name w:val="3AEE7917D6C64A77BEDC483D3AAD47F2"/>
  </w:style>
  <w:style w:type="paragraph" w:customStyle="1" w:styleId="50BCB0F435624504A8B30563D5C2E333">
    <w:name w:val="50BCB0F435624504A8B30563D5C2E333"/>
  </w:style>
  <w:style w:type="paragraph" w:customStyle="1" w:styleId="6450CFA39C50466CA3E5532FBFDF435E">
    <w:name w:val="6450CFA39C50466CA3E5532FBFDF435E"/>
  </w:style>
  <w:style w:type="paragraph" w:customStyle="1" w:styleId="EA884F5399E3468993E9751AA56BB284">
    <w:name w:val="EA884F5399E3468993E9751AA56BB284"/>
  </w:style>
  <w:style w:type="paragraph" w:customStyle="1" w:styleId="9CCDC2B8611C4A77A85800226F32BE96">
    <w:name w:val="9CCDC2B8611C4A77A85800226F32BE96"/>
  </w:style>
  <w:style w:type="paragraph" w:customStyle="1" w:styleId="882182F81C1E44EAA6BA9ADA0ABB56FF">
    <w:name w:val="882182F81C1E44EAA6BA9ADA0ABB56FF"/>
  </w:style>
  <w:style w:type="paragraph" w:customStyle="1" w:styleId="E8F2CB0DEC8E4381825AFD2C68A06DA5">
    <w:name w:val="E8F2CB0DEC8E4381825AFD2C68A06DA5"/>
  </w:style>
  <w:style w:type="paragraph" w:customStyle="1" w:styleId="9AC62B216F8B400585EB2E428080FD24">
    <w:name w:val="9AC62B216F8B400585EB2E428080FD24"/>
  </w:style>
  <w:style w:type="paragraph" w:customStyle="1" w:styleId="007BAC7A78F54486B8D7337849BFB38A">
    <w:name w:val="007BAC7A78F54486B8D7337849BFB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4</cp:revision>
  <dcterms:created xsi:type="dcterms:W3CDTF">2023-05-29T23:07:00Z</dcterms:created>
  <dcterms:modified xsi:type="dcterms:W3CDTF">2023-05-30T00:00:00Z</dcterms:modified>
  <cp:category/>
</cp:coreProperties>
</file>